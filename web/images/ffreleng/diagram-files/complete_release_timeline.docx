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794A8A" w14:textId="7122318A" w:rsidR="008472E2" w:rsidRDefault="00054987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078F60A" wp14:editId="375FA96E">
                <wp:simplePos x="0" y="0"/>
                <wp:positionH relativeFrom="column">
                  <wp:posOffset>-748665</wp:posOffset>
                </wp:positionH>
                <wp:positionV relativeFrom="paragraph">
                  <wp:posOffset>2974340</wp:posOffset>
                </wp:positionV>
                <wp:extent cx="9715500" cy="228600"/>
                <wp:effectExtent l="0" t="0" r="38100" b="25400"/>
                <wp:wrapSquare wrapText="bothSides"/>
                <wp:docPr id="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5500" cy="228600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 w="9525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15266" w:type="dxa"/>
                              <w:tblBorders>
                                <w:left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1091"/>
                              <w:gridCol w:w="1079"/>
                              <w:gridCol w:w="1260"/>
                              <w:gridCol w:w="1080"/>
                              <w:gridCol w:w="1080"/>
                              <w:gridCol w:w="1080"/>
                              <w:gridCol w:w="1080"/>
                              <w:gridCol w:w="1080"/>
                              <w:gridCol w:w="1170"/>
                              <w:gridCol w:w="988"/>
                              <w:gridCol w:w="1080"/>
                              <w:gridCol w:w="1708"/>
                              <w:gridCol w:w="1490"/>
                            </w:tblGrid>
                            <w:tr w:rsidR="007D361B" w14:paraId="34DF7601" w14:textId="77777777" w:rsidTr="007D361B">
                              <w:tc>
                                <w:tcPr>
                                  <w:tcW w:w="1091" w:type="dxa"/>
                                  <w:vAlign w:val="center"/>
                                </w:tcPr>
                                <w:p w14:paraId="69267670" w14:textId="77777777" w:rsidR="007D361B" w:rsidRDefault="007D361B" w:rsidP="002E5D05">
                                  <w:pPr>
                                    <w:spacing w:after="0"/>
                                  </w:pPr>
                                  <w:r>
                                    <w:t xml:space="preserve">12:50 PM 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  <w:vAlign w:val="center"/>
                                </w:tcPr>
                                <w:p w14:paraId="039AA638" w14:textId="77777777" w:rsidR="007D361B" w:rsidRDefault="007D361B">
                                  <w:pPr>
                                    <w:spacing w:after="0"/>
                                  </w:pPr>
                                  <w:r>
                                    <w:t>13:18 PM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vAlign w:val="center"/>
                                </w:tcPr>
                                <w:p w14:paraId="5EE76BAA" w14:textId="77777777" w:rsidR="007D361B" w:rsidRDefault="007D361B">
                                  <w:pPr>
                                    <w:spacing w:after="0"/>
                                  </w:pPr>
                                  <w:r>
                                    <w:t>13:42 PM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vAlign w:val="center"/>
                                </w:tcPr>
                                <w:p w14:paraId="2209E40A" w14:textId="67308A28" w:rsidR="007D361B" w:rsidRDefault="007D361B">
                                  <w:pPr>
                                    <w:spacing w:after="0"/>
                                  </w:pPr>
                                  <w:r>
                                    <w:t>16:16 PM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vAlign w:val="center"/>
                                </w:tcPr>
                                <w:p w14:paraId="6F1A30DF" w14:textId="07BEAEB8" w:rsidR="007D361B" w:rsidRDefault="007D361B">
                                  <w:pPr>
                                    <w:spacing w:after="0"/>
                                  </w:pPr>
                                  <w:r>
                                    <w:t>17:02 PM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vAlign w:val="center"/>
                                </w:tcPr>
                                <w:p w14:paraId="6844A2E1" w14:textId="1578369C" w:rsidR="007D361B" w:rsidRDefault="007D361B">
                                  <w:pPr>
                                    <w:spacing w:after="0"/>
                                  </w:pPr>
                                  <w:r>
                                    <w:t>17:46 PM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vAlign w:val="center"/>
                                </w:tcPr>
                                <w:p w14:paraId="3A7E376D" w14:textId="60EEAF68" w:rsidR="007D361B" w:rsidRDefault="007D361B">
                                  <w:pPr>
                                    <w:spacing w:after="0"/>
                                  </w:pPr>
                                  <w:r>
                                    <w:t>18:02 PM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vAlign w:val="center"/>
                                </w:tcPr>
                                <w:p w14:paraId="286E5303" w14:textId="2BEF3D81" w:rsidR="007D361B" w:rsidRDefault="007D361B">
                                  <w:pPr>
                                    <w:spacing w:after="0"/>
                                  </w:pPr>
                                  <w:r>
                                    <w:t>18:30 PM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vAlign w:val="center"/>
                                </w:tcPr>
                                <w:p w14:paraId="3FB9CB91" w14:textId="670C3BDA" w:rsidR="007D361B" w:rsidRDefault="007D361B" w:rsidP="0006671D">
                                  <w:pPr>
                                    <w:spacing w:after="0"/>
                                  </w:pPr>
                                  <w:r>
                                    <w:t>21:30 PM</w:t>
                                  </w:r>
                                </w:p>
                              </w:tc>
                              <w:tc>
                                <w:tcPr>
                                  <w:tcW w:w="988" w:type="dxa"/>
                                  <w:vAlign w:val="center"/>
                                </w:tcPr>
                                <w:p w14:paraId="1B835D54" w14:textId="1D8A584E" w:rsidR="007D361B" w:rsidRDefault="007D361B">
                                  <w:pPr>
                                    <w:spacing w:after="0"/>
                                  </w:pPr>
                                  <w:r>
                                    <w:t>1:02 AM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vAlign w:val="center"/>
                                </w:tcPr>
                                <w:p w14:paraId="3A1B1BF5" w14:textId="1A440553" w:rsidR="007D361B" w:rsidRDefault="007D361B">
                                  <w:pPr>
                                    <w:spacing w:after="0"/>
                                  </w:pPr>
                                  <w:r>
                                    <w:t>5:18 AM</w:t>
                                  </w:r>
                                </w:p>
                              </w:tc>
                              <w:tc>
                                <w:tcPr>
                                  <w:tcW w:w="1708" w:type="dxa"/>
                                  <w:vAlign w:val="center"/>
                                </w:tcPr>
                                <w:p w14:paraId="0D7A6BCD" w14:textId="2A9BD203" w:rsidR="007D361B" w:rsidRDefault="007D361B">
                                  <w:pPr>
                                    <w:spacing w:after="0"/>
                                  </w:pPr>
                                  <w:r>
                                    <w:t>6:31</w:t>
                                  </w:r>
                                  <w:r w:rsidR="008F1222">
                                    <w:t xml:space="preserve"> AM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  <w:tc>
                                <w:tcPr>
                                  <w:tcW w:w="1490" w:type="dxa"/>
                                  <w:vAlign w:val="center"/>
                                </w:tcPr>
                                <w:p w14:paraId="2C863D03" w14:textId="607E665D" w:rsidR="007D361B" w:rsidRDefault="007D361B">
                                  <w:pPr>
                                    <w:spacing w:after="0"/>
                                  </w:pPr>
                                  <w:r>
                                    <w:t>12:38 PM</w:t>
                                  </w:r>
                                </w:p>
                              </w:tc>
                            </w:tr>
                          </w:tbl>
                          <w:p w14:paraId="7BBEDD00" w14:textId="77777777" w:rsidR="00054987" w:rsidRDefault="0005498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left:0;text-align:left;margin-left:-58.9pt;margin-top:234.2pt;width:765pt;height:1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" fillcolor="#cfc" strokecolor="#4f81bd">
                <v:textbox>
                  <w:txbxContent>
                    <w:tbl>
                      <w:tblPr>
                        <w:tblW w:w="15266" w:type="dxa"/>
                        <w:tblBorders>
                          <w:left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1091"/>
                        <w:gridCol w:w="1079"/>
                        <w:gridCol w:w="1260"/>
                        <w:gridCol w:w="1080"/>
                        <w:gridCol w:w="1080"/>
                        <w:gridCol w:w="1080"/>
                        <w:gridCol w:w="1080"/>
                        <w:gridCol w:w="1080"/>
                        <w:gridCol w:w="1170"/>
                        <w:gridCol w:w="988"/>
                        <w:gridCol w:w="1080"/>
                        <w:gridCol w:w="1708"/>
                        <w:gridCol w:w="1490"/>
                      </w:tblGrid>
                      <w:tr w:rsidR="007D361B" w14:paraId="34DF7601" w14:textId="77777777" w:rsidTr="007D361B">
                        <w:tc>
                          <w:tcPr>
                            <w:tcW w:w="1091" w:type="dxa"/>
                            <w:vAlign w:val="center"/>
                          </w:tcPr>
                          <w:p w14:paraId="69267670" w14:textId="77777777" w:rsidR="007D361B" w:rsidRDefault="007D361B" w:rsidP="002E5D05">
                            <w:pPr>
                              <w:spacing w:after="0"/>
                            </w:pPr>
                            <w:r>
                              <w:t xml:space="preserve">12:50 PM </w:t>
                            </w:r>
                          </w:p>
                        </w:tc>
                        <w:tc>
                          <w:tcPr>
                            <w:tcW w:w="1079" w:type="dxa"/>
                            <w:vAlign w:val="center"/>
                          </w:tcPr>
                          <w:p w14:paraId="039AA638" w14:textId="77777777" w:rsidR="007D361B" w:rsidRDefault="007D361B">
                            <w:pPr>
                              <w:spacing w:after="0"/>
                            </w:pPr>
                            <w:r>
                              <w:t>13:18 PM</w:t>
                            </w:r>
                          </w:p>
                        </w:tc>
                        <w:tc>
                          <w:tcPr>
                            <w:tcW w:w="1260" w:type="dxa"/>
                            <w:vAlign w:val="center"/>
                          </w:tcPr>
                          <w:p w14:paraId="5EE76BAA" w14:textId="77777777" w:rsidR="007D361B" w:rsidRDefault="007D361B">
                            <w:pPr>
                              <w:spacing w:after="0"/>
                            </w:pPr>
                            <w:r>
                              <w:t>13:42 PM</w:t>
                            </w:r>
                          </w:p>
                        </w:tc>
                        <w:tc>
                          <w:tcPr>
                            <w:tcW w:w="1080" w:type="dxa"/>
                            <w:vAlign w:val="center"/>
                          </w:tcPr>
                          <w:p w14:paraId="2209E40A" w14:textId="67308A28" w:rsidR="007D361B" w:rsidRDefault="007D361B">
                            <w:pPr>
                              <w:spacing w:after="0"/>
                            </w:pPr>
                            <w:r>
                              <w:t>16:16 PM</w:t>
                            </w:r>
                          </w:p>
                        </w:tc>
                        <w:tc>
                          <w:tcPr>
                            <w:tcW w:w="1080" w:type="dxa"/>
                            <w:vAlign w:val="center"/>
                          </w:tcPr>
                          <w:p w14:paraId="6F1A30DF" w14:textId="07BEAEB8" w:rsidR="007D361B" w:rsidRDefault="007D361B">
                            <w:pPr>
                              <w:spacing w:after="0"/>
                            </w:pPr>
                            <w:r>
                              <w:t>17:02 PM</w:t>
                            </w:r>
                          </w:p>
                        </w:tc>
                        <w:tc>
                          <w:tcPr>
                            <w:tcW w:w="1080" w:type="dxa"/>
                            <w:vAlign w:val="center"/>
                          </w:tcPr>
                          <w:p w14:paraId="6844A2E1" w14:textId="1578369C" w:rsidR="007D361B" w:rsidRDefault="007D361B">
                            <w:pPr>
                              <w:spacing w:after="0"/>
                            </w:pPr>
                            <w:r>
                              <w:t>17:46 PM</w:t>
                            </w:r>
                          </w:p>
                        </w:tc>
                        <w:tc>
                          <w:tcPr>
                            <w:tcW w:w="1080" w:type="dxa"/>
                            <w:vAlign w:val="center"/>
                          </w:tcPr>
                          <w:p w14:paraId="3A7E376D" w14:textId="60EEAF68" w:rsidR="007D361B" w:rsidRDefault="007D361B">
                            <w:pPr>
                              <w:spacing w:after="0"/>
                            </w:pPr>
                            <w:r>
                              <w:t>18:02 PM</w:t>
                            </w:r>
                          </w:p>
                        </w:tc>
                        <w:tc>
                          <w:tcPr>
                            <w:tcW w:w="1080" w:type="dxa"/>
                            <w:vAlign w:val="center"/>
                          </w:tcPr>
                          <w:p w14:paraId="286E5303" w14:textId="2BEF3D81" w:rsidR="007D361B" w:rsidRDefault="007D361B">
                            <w:pPr>
                              <w:spacing w:after="0"/>
                            </w:pPr>
                            <w:r>
                              <w:t>18:30 PM</w:t>
                            </w:r>
                          </w:p>
                        </w:tc>
                        <w:tc>
                          <w:tcPr>
                            <w:tcW w:w="1170" w:type="dxa"/>
                            <w:vAlign w:val="center"/>
                          </w:tcPr>
                          <w:p w14:paraId="3FB9CB91" w14:textId="670C3BDA" w:rsidR="007D361B" w:rsidRDefault="007D361B" w:rsidP="0006671D">
                            <w:pPr>
                              <w:spacing w:after="0"/>
                            </w:pPr>
                            <w:r>
                              <w:t>21:30 PM</w:t>
                            </w:r>
                          </w:p>
                        </w:tc>
                        <w:tc>
                          <w:tcPr>
                            <w:tcW w:w="988" w:type="dxa"/>
                            <w:vAlign w:val="center"/>
                          </w:tcPr>
                          <w:p w14:paraId="1B835D54" w14:textId="1D8A584E" w:rsidR="007D361B" w:rsidRDefault="007D361B">
                            <w:pPr>
                              <w:spacing w:after="0"/>
                            </w:pPr>
                            <w:r>
                              <w:t>1:02 AM</w:t>
                            </w:r>
                          </w:p>
                        </w:tc>
                        <w:tc>
                          <w:tcPr>
                            <w:tcW w:w="1080" w:type="dxa"/>
                            <w:vAlign w:val="center"/>
                          </w:tcPr>
                          <w:p w14:paraId="3A1B1BF5" w14:textId="1A440553" w:rsidR="007D361B" w:rsidRDefault="007D361B">
                            <w:pPr>
                              <w:spacing w:after="0"/>
                            </w:pPr>
                            <w:r>
                              <w:t>5:18 AM</w:t>
                            </w:r>
                          </w:p>
                        </w:tc>
                        <w:tc>
                          <w:tcPr>
                            <w:tcW w:w="1708" w:type="dxa"/>
                            <w:vAlign w:val="center"/>
                          </w:tcPr>
                          <w:p w14:paraId="0D7A6BCD" w14:textId="2A9BD203" w:rsidR="007D361B" w:rsidRDefault="007D361B">
                            <w:pPr>
                              <w:spacing w:after="0"/>
                            </w:pPr>
                            <w:r>
                              <w:t>6:31</w:t>
                            </w:r>
                            <w:r w:rsidR="008F1222">
                              <w:t xml:space="preserve"> AM</w:t>
                            </w:r>
                            <w:bookmarkStart w:id="1" w:name="_GoBack"/>
                            <w:bookmarkEnd w:id="1"/>
                          </w:p>
                        </w:tc>
                        <w:tc>
                          <w:tcPr>
                            <w:tcW w:w="1490" w:type="dxa"/>
                            <w:vAlign w:val="center"/>
                          </w:tcPr>
                          <w:p w14:paraId="2C863D03" w14:textId="607E665D" w:rsidR="007D361B" w:rsidRDefault="007D361B">
                            <w:pPr>
                              <w:spacing w:after="0"/>
                            </w:pPr>
                            <w:r>
                              <w:t>12:38 PM</w:t>
                            </w:r>
                          </w:p>
                        </w:tc>
                      </w:tr>
                    </w:tbl>
                    <w:p w14:paraId="7BBEDD00" w14:textId="77777777" w:rsidR="00054987" w:rsidRDefault="00054987"/>
                  </w:txbxContent>
                </v:textbox>
                <w10:wrap type="square"/>
              </v:rect>
            </w:pict>
          </mc:Fallback>
        </mc:AlternateContent>
      </w:r>
      <w:r w:rsidR="00E633DB"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AFC9EB5" wp14:editId="531478C4">
                <wp:simplePos x="0" y="0"/>
                <wp:positionH relativeFrom="column">
                  <wp:posOffset>2908935</wp:posOffset>
                </wp:positionH>
                <wp:positionV relativeFrom="paragraph">
                  <wp:posOffset>459740</wp:posOffset>
                </wp:positionV>
                <wp:extent cx="800100" cy="1485900"/>
                <wp:effectExtent l="0" t="0" r="38100" b="63500"/>
                <wp:wrapTopAndBottom/>
                <wp:docPr id="2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1485900"/>
                        </a:xfrm>
                        <a:prstGeom prst="downArrowCallout">
                          <a:avLst>
                            <a:gd name="adj1" fmla="val 25000"/>
                            <a:gd name="adj2" fmla="val 25000"/>
                            <a:gd name="adj3" fmla="val 30000"/>
                            <a:gd name="adj4" fmla="val 6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D810AD" w14:textId="228E3B49" w:rsidR="00054987" w:rsidRDefault="00054987" w:rsidP="00E633DB">
                            <w:r>
                              <w:t>QA does manual testing of bug that caused chemspill</w:t>
                            </w:r>
                          </w:p>
                          <w:p w14:paraId="4614AF19" w14:textId="77777777" w:rsidR="00054987" w:rsidRDefault="00054987" w:rsidP="00E633D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0" coordsize="21600,21600" o:spt="80" adj="14400,5400,18000,8100" path="m0,0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AutoShape 6" o:spid="_x0000_s1027" type="#_x0000_t80" style="position:absolute;left:0;text-align:left;margin-left:229.05pt;margin-top:36.2pt;width:63pt;height:117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" adj=",,18111">
                <v:textbox>
                  <w:txbxContent>
                    <w:p w14:paraId="4DD810AD" w14:textId="228E3B49" w:rsidR="00054987" w:rsidRDefault="00054987" w:rsidP="00E633DB">
                      <w:r>
                        <w:t>QA does manual testing of bug that caused chemspill</w:t>
                      </w:r>
                    </w:p>
                    <w:p w14:paraId="4614AF19" w14:textId="77777777" w:rsidR="00054987" w:rsidRDefault="00054987" w:rsidP="00E633DB"/>
                  </w:txbxContent>
                </v:textbox>
                <w10:wrap type="topAndBottom"/>
              </v:shape>
            </w:pict>
          </mc:Fallback>
        </mc:AlternateContent>
      </w:r>
      <w:r w:rsidR="00E633DB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F9F4B70" wp14:editId="0343026C">
                <wp:simplePos x="0" y="0"/>
                <wp:positionH relativeFrom="column">
                  <wp:posOffset>2108835</wp:posOffset>
                </wp:positionH>
                <wp:positionV relativeFrom="paragraph">
                  <wp:posOffset>116840</wp:posOffset>
                </wp:positionV>
                <wp:extent cx="3823335" cy="342900"/>
                <wp:effectExtent l="0" t="0" r="12065" b="12700"/>
                <wp:wrapThrough wrapText="bothSides">
                  <wp:wrapPolygon edited="0">
                    <wp:start x="0" y="0"/>
                    <wp:lineTo x="0" y="20800"/>
                    <wp:lineTo x="21525" y="20800"/>
                    <wp:lineTo x="21525" y="0"/>
                    <wp:lineTo x="0" y="0"/>
                  </wp:wrapPolygon>
                </wp:wrapThrough>
                <wp:docPr id="1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333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DE464F" w14:textId="68E562AF" w:rsidR="00054987" w:rsidRDefault="00054987" w:rsidP="00A935C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Using a chemspill as example</w:t>
                            </w:r>
                          </w:p>
                          <w:p w14:paraId="233C05AA" w14:textId="77777777" w:rsidR="00054987" w:rsidRPr="002E5D05" w:rsidRDefault="00054987" w:rsidP="002E5D0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5" o:spid="_x0000_s1028" type="#_x0000_t202" style="position:absolute;left:0;text-align:left;margin-left:166.05pt;margin-top:9.2pt;width:301.05pt;height:2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" stroked="f">
                <v:textbox>
                  <w:txbxContent>
                    <w:p w14:paraId="0DDE464F" w14:textId="68E562AF" w:rsidR="00054987" w:rsidRDefault="00054987" w:rsidP="00A935C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Using a chemspill as example</w:t>
                      </w:r>
                    </w:p>
                    <w:p w14:paraId="233C05AA" w14:textId="77777777" w:rsidR="00054987" w:rsidRPr="002E5D05" w:rsidRDefault="00054987" w:rsidP="002E5D0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E633DB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E170D13" wp14:editId="3140FC38">
                <wp:simplePos x="0" y="0"/>
                <wp:positionH relativeFrom="column">
                  <wp:posOffset>1423035</wp:posOffset>
                </wp:positionH>
                <wp:positionV relativeFrom="paragraph">
                  <wp:posOffset>-568960</wp:posOffset>
                </wp:positionV>
                <wp:extent cx="5372100" cy="571500"/>
                <wp:effectExtent l="0" t="0" r="12700" b="12700"/>
                <wp:wrapSquare wrapText="bothSides"/>
                <wp:docPr id="10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352AFA" w14:textId="77777777" w:rsidR="00054987" w:rsidRDefault="0005498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</w:rPr>
                              <w:t>Complete Release Timeline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9" type="#_x0000_t202" style="position:absolute;left:0;text-align:left;margin-left:112.05pt;margin-top:-44.75pt;width:423pt;height:4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" stroked="f">
                <v:textbox>
                  <w:txbxContent>
                    <w:p w14:paraId="64352AFA" w14:textId="77777777" w:rsidR="00054987" w:rsidRDefault="0005498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56"/>
                        </w:rPr>
                        <w:t>Complete Release Timeline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33DB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6852341" wp14:editId="7A634842">
                <wp:simplePos x="0" y="0"/>
                <wp:positionH relativeFrom="column">
                  <wp:posOffset>2794635</wp:posOffset>
                </wp:positionH>
                <wp:positionV relativeFrom="paragraph">
                  <wp:posOffset>1945640</wp:posOffset>
                </wp:positionV>
                <wp:extent cx="685800" cy="1028700"/>
                <wp:effectExtent l="0" t="0" r="25400" b="63500"/>
                <wp:wrapTopAndBottom/>
                <wp:docPr id="1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1028700"/>
                        </a:xfrm>
                        <a:prstGeom prst="downArrowCallout">
                          <a:avLst>
                            <a:gd name="adj1" fmla="val 25000"/>
                            <a:gd name="adj2" fmla="val 25000"/>
                            <a:gd name="adj3" fmla="val 30000"/>
                            <a:gd name="adj4" fmla="val 6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814C3F" w14:textId="08020143" w:rsidR="00054987" w:rsidRDefault="00054987" w:rsidP="0084448D">
                            <w:r>
                              <w:t>Win32 repacks 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0" type="#_x0000_t80" style="position:absolute;left:0;text-align:left;margin-left:220.05pt;margin-top:153.2pt;width:54pt;height:81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" adj=",,17280">
                <v:textbox>
                  <w:txbxContent>
                    <w:p w14:paraId="2F814C3F" w14:textId="08020143" w:rsidR="00054987" w:rsidRDefault="00054987" w:rsidP="0084448D">
                      <w:r>
                        <w:t>Win32 repacks start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633DB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7DB9118" wp14:editId="7A0F9E29">
                <wp:simplePos x="0" y="0"/>
                <wp:positionH relativeFrom="column">
                  <wp:posOffset>1994535</wp:posOffset>
                </wp:positionH>
                <wp:positionV relativeFrom="paragraph">
                  <wp:posOffset>1488440</wp:posOffset>
                </wp:positionV>
                <wp:extent cx="800100" cy="1485900"/>
                <wp:effectExtent l="0" t="0" r="38100" b="63500"/>
                <wp:wrapTopAndBottom/>
                <wp:docPr id="19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1485900"/>
                        </a:xfrm>
                        <a:prstGeom prst="downArrowCallout">
                          <a:avLst>
                            <a:gd name="adj1" fmla="val 25000"/>
                            <a:gd name="adj2" fmla="val 25000"/>
                            <a:gd name="adj3" fmla="val 30000"/>
                            <a:gd name="adj4" fmla="val 6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B70AD6" w14:textId="70A3CB41" w:rsidR="00054987" w:rsidRDefault="00054987" w:rsidP="00E633DB">
                            <w:r>
                              <w:t>QA does automated testing of builds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1" type="#_x0000_t80" style="position:absolute;left:0;text-align:left;margin-left:157.05pt;margin-top:117.2pt;width:63pt;height:117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" adj=",,18111">
                <v:textbox>
                  <w:txbxContent>
                    <w:p w14:paraId="19B70AD6" w14:textId="70A3CB41" w:rsidR="00054987" w:rsidRDefault="00054987" w:rsidP="00E633DB">
                      <w:r>
                        <w:t>QA does automated testing of builds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81D08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3C74AA2" wp14:editId="4A92CD29">
                <wp:simplePos x="0" y="0"/>
                <wp:positionH relativeFrom="column">
                  <wp:posOffset>5995035</wp:posOffset>
                </wp:positionH>
                <wp:positionV relativeFrom="paragraph">
                  <wp:posOffset>1488440</wp:posOffset>
                </wp:positionV>
                <wp:extent cx="685800" cy="1485900"/>
                <wp:effectExtent l="0" t="0" r="25400" b="63500"/>
                <wp:wrapTopAndBottom/>
                <wp:docPr id="1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1485900"/>
                        </a:xfrm>
                        <a:prstGeom prst="downArrowCallout">
                          <a:avLst>
                            <a:gd name="adj1" fmla="val 25000"/>
                            <a:gd name="adj2" fmla="val 25000"/>
                            <a:gd name="adj3" fmla="val 30000"/>
                            <a:gd name="adj4" fmla="val 6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EBF70" w14:textId="0811E651" w:rsidR="00054987" w:rsidRDefault="00054987" w:rsidP="00681D08">
                            <w:r>
                              <w:t>Updates complete &amp; trigger update verify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80" style="position:absolute;left:0;text-align:left;margin-left:472.05pt;margin-top:117.2pt;width:54pt;height:117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" adj=",,18609">
                <v:textbox>
                  <w:txbxContent>
                    <w:p w14:paraId="665EBF70" w14:textId="0811E651" w:rsidR="00054987" w:rsidRDefault="00054987" w:rsidP="00681D08">
                      <w:r>
                        <w:t>Updates complete &amp; trigger update verify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473FF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8453519" wp14:editId="7727C000">
                <wp:simplePos x="0" y="0"/>
                <wp:positionH relativeFrom="column">
                  <wp:posOffset>5309235</wp:posOffset>
                </wp:positionH>
                <wp:positionV relativeFrom="paragraph">
                  <wp:posOffset>3202940</wp:posOffset>
                </wp:positionV>
                <wp:extent cx="800100" cy="1600200"/>
                <wp:effectExtent l="0" t="25400" r="38100" b="25400"/>
                <wp:wrapTopAndBottom/>
                <wp:docPr id="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1600200"/>
                        </a:xfrm>
                        <a:prstGeom prst="upArrowCallout">
                          <a:avLst>
                            <a:gd name="adj1" fmla="val 25000"/>
                            <a:gd name="adj2" fmla="val 25000"/>
                            <a:gd name="adj3" fmla="val 28571"/>
                            <a:gd name="adj4" fmla="val 6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AA798" w14:textId="307A2FB2" w:rsidR="00054987" w:rsidRDefault="00054987">
                            <w:r>
                              <w:t>Signing is completed and l10n verification&amp; updates triggered</w:t>
                            </w:r>
                          </w:p>
                          <w:p w14:paraId="5BD6C143" w14:textId="77777777" w:rsidR="00054987" w:rsidRDefault="0005498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9" coordsize="21600,21600" o:spt="79" adj="7200,5400,3600,8100" path="m0@0l@3@0@3@2@1@2,10800,0@4@2@5@2@5@0,21600@0,21600,21600,,2160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10800,0;0,@7;10800,21600;21600,@7" o:connectangles="270,180,90,0" textboxrect="0,@0,21600,21600"/>
                <v:handles>
                  <v:h position="topLeft,#0" yrange="@2,21600"/>
                  <v:h position="#1,topLeft" xrange="0,@3"/>
                  <v:h position="#3,#2" xrange="@1,10800" yrange="0,@0"/>
                </v:handles>
              </v:shapetype>
              <v:shape id="AutoShape 10" o:spid="_x0000_s1033" type="#_x0000_t79" style="position:absolute;left:0;text-align:left;margin-left:418.05pt;margin-top:252.2pt;width:63pt;height:12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" adj=",,3086">
                <v:textbox>
                  <w:txbxContent>
                    <w:p w14:paraId="12FAA798" w14:textId="307A2FB2" w:rsidR="00054987" w:rsidRDefault="00054987">
                      <w:r>
                        <w:t>Signing is completed and l10n verification&amp; updates triggered</w:t>
                      </w:r>
                    </w:p>
                    <w:p w14:paraId="5BD6C143" w14:textId="77777777" w:rsidR="00054987" w:rsidRDefault="00054987"/>
                  </w:txbxContent>
                </v:textbox>
                <w10:wrap type="topAndBottom"/>
              </v:shape>
            </w:pict>
          </mc:Fallback>
        </mc:AlternateContent>
      </w:r>
      <w:r w:rsidR="0006671D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F015184" wp14:editId="415D1304">
                <wp:simplePos x="0" y="0"/>
                <wp:positionH relativeFrom="column">
                  <wp:posOffset>4737735</wp:posOffset>
                </wp:positionH>
                <wp:positionV relativeFrom="paragraph">
                  <wp:posOffset>1488440</wp:posOffset>
                </wp:positionV>
                <wp:extent cx="685800" cy="1485900"/>
                <wp:effectExtent l="0" t="0" r="25400" b="63500"/>
                <wp:wrapTopAndBottom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1485900"/>
                        </a:xfrm>
                        <a:prstGeom prst="downArrowCallout">
                          <a:avLst>
                            <a:gd name="adj1" fmla="val 25000"/>
                            <a:gd name="adj2" fmla="val 25000"/>
                            <a:gd name="adj3" fmla="val 30000"/>
                            <a:gd name="adj4" fmla="val 6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D8C08" w14:textId="31C98B95" w:rsidR="00054987" w:rsidRDefault="00054987">
                            <w:r>
                              <w:t>Mac, Win32, Linux64 partner repacks 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80" style="position:absolute;left:0;text-align:left;margin-left:373.05pt;margin-top:117.2pt;width:54pt;height:11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" adj=",,18609">
                <v:textbox>
                  <w:txbxContent>
                    <w:p w14:paraId="008D8C08" w14:textId="31C98B95" w:rsidR="00054987" w:rsidRDefault="00054987">
                      <w:r>
                        <w:t>Mac, Win32, Linux64 partner repacks start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6671D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CADED5D" wp14:editId="13BCEB9F">
                <wp:simplePos x="0" y="0"/>
                <wp:positionH relativeFrom="column">
                  <wp:posOffset>1994535</wp:posOffset>
                </wp:positionH>
                <wp:positionV relativeFrom="paragraph">
                  <wp:posOffset>3202940</wp:posOffset>
                </wp:positionV>
                <wp:extent cx="685800" cy="1028700"/>
                <wp:effectExtent l="0" t="25400" r="25400" b="38100"/>
                <wp:wrapTopAndBottom/>
                <wp:docPr id="17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1028700"/>
                        </a:xfrm>
                        <a:prstGeom prst="upArrowCallout">
                          <a:avLst>
                            <a:gd name="adj1" fmla="val 25000"/>
                            <a:gd name="adj2" fmla="val 25000"/>
                            <a:gd name="adj3" fmla="val 18750"/>
                            <a:gd name="adj4" fmla="val 6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4798B3" w14:textId="7F3A0BF5" w:rsidR="00054987" w:rsidRDefault="00054987" w:rsidP="0006671D">
                            <w:r>
                              <w:t>Linux partner repacks 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35" type="#_x0000_t79" style="position:absolute;left:0;text-align:left;margin-left:157.05pt;margin-top:252.2pt;width:54pt;height:81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" adj=",,2700">
                <v:textbox>
                  <w:txbxContent>
                    <w:p w14:paraId="174798B3" w14:textId="7F3A0BF5" w:rsidR="00054987" w:rsidRDefault="00054987" w:rsidP="0006671D">
                      <w:r>
                        <w:t>Linux partner repacks start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6671D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74984A0" wp14:editId="6B9CCB7E">
                <wp:simplePos x="0" y="0"/>
                <wp:positionH relativeFrom="column">
                  <wp:posOffset>3366135</wp:posOffset>
                </wp:positionH>
                <wp:positionV relativeFrom="paragraph">
                  <wp:posOffset>3202940</wp:posOffset>
                </wp:positionV>
                <wp:extent cx="685800" cy="1028700"/>
                <wp:effectExtent l="0" t="25400" r="25400" b="38100"/>
                <wp:wrapTopAndBottom/>
                <wp:docPr id="2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1028700"/>
                        </a:xfrm>
                        <a:prstGeom prst="upArrowCallout">
                          <a:avLst>
                            <a:gd name="adj1" fmla="val 25000"/>
                            <a:gd name="adj2" fmla="val 25000"/>
                            <a:gd name="adj3" fmla="val 18750"/>
                            <a:gd name="adj4" fmla="val 6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E0108" w14:textId="3F71A5C2" w:rsidR="00054987" w:rsidRDefault="00054987">
                            <w:r>
                              <w:t>Mac repacks 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6" type="#_x0000_t79" style="position:absolute;left:0;text-align:left;margin-left:265.05pt;margin-top:252.2pt;width:54pt;height:8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" adj=",,2700">
                <v:textbox>
                  <w:txbxContent>
                    <w:p w14:paraId="258E0108" w14:textId="3F71A5C2" w:rsidR="00054987" w:rsidRDefault="00054987">
                      <w:r>
                        <w:t>Mac repacks start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6671D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BC962AB" wp14:editId="2348EBFC">
                <wp:simplePos x="0" y="0"/>
                <wp:positionH relativeFrom="column">
                  <wp:posOffset>4051935</wp:posOffset>
                </wp:positionH>
                <wp:positionV relativeFrom="paragraph">
                  <wp:posOffset>3202940</wp:posOffset>
                </wp:positionV>
                <wp:extent cx="685800" cy="1028700"/>
                <wp:effectExtent l="0" t="25400" r="25400" b="38100"/>
                <wp:wrapTopAndBottom/>
                <wp:docPr id="16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1028700"/>
                        </a:xfrm>
                        <a:prstGeom prst="upArrowCallout">
                          <a:avLst>
                            <a:gd name="adj1" fmla="val 25000"/>
                            <a:gd name="adj2" fmla="val 25000"/>
                            <a:gd name="adj3" fmla="val 18750"/>
                            <a:gd name="adj4" fmla="val 6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FCDC36" w14:textId="3F75CC71" w:rsidR="00054987" w:rsidRDefault="00054987" w:rsidP="00DC1420">
                            <w:r>
                              <w:t>Linux64 repacks 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7" type="#_x0000_t79" style="position:absolute;left:0;text-align:left;margin-left:319.05pt;margin-top:252.2pt;width:54pt;height:81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" adj=",,2700">
                <v:textbox>
                  <w:txbxContent>
                    <w:p w14:paraId="18FCDC36" w14:textId="3F75CC71" w:rsidR="00054987" w:rsidRDefault="00054987" w:rsidP="00DC1420">
                      <w:r>
                        <w:t>Linux64 repacks start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4448D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02B579D" wp14:editId="7E2FEF3E">
                <wp:simplePos x="0" y="0"/>
                <wp:positionH relativeFrom="column">
                  <wp:posOffset>1308735</wp:posOffset>
                </wp:positionH>
                <wp:positionV relativeFrom="paragraph">
                  <wp:posOffset>1945640</wp:posOffset>
                </wp:positionV>
                <wp:extent cx="685800" cy="1028700"/>
                <wp:effectExtent l="0" t="0" r="25400" b="63500"/>
                <wp:wrapTopAndBottom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1028700"/>
                        </a:xfrm>
                        <a:prstGeom prst="downArrowCallout">
                          <a:avLst>
                            <a:gd name="adj1" fmla="val 25000"/>
                            <a:gd name="adj2" fmla="val 25000"/>
                            <a:gd name="adj3" fmla="val 30000"/>
                            <a:gd name="adj4" fmla="val 6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89BEF6" w14:textId="04B78995" w:rsidR="00054987" w:rsidRDefault="00054987">
                            <w:r>
                              <w:t>Linux l10n repacks 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38" type="#_x0000_t80" style="position:absolute;left:0;text-align:left;margin-left:103.05pt;margin-top:153.2pt;width:54pt;height:8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" adj=",,17280">
                <v:textbox>
                  <w:txbxContent>
                    <w:p w14:paraId="7D89BEF6" w14:textId="04B78995" w:rsidR="00054987" w:rsidRDefault="00054987">
                      <w:r>
                        <w:t>Linux l10n repacks start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4448D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12D6373" wp14:editId="1CDB5E34">
                <wp:simplePos x="0" y="0"/>
                <wp:positionH relativeFrom="column">
                  <wp:posOffset>851535</wp:posOffset>
                </wp:positionH>
                <wp:positionV relativeFrom="paragraph">
                  <wp:posOffset>3202940</wp:posOffset>
                </wp:positionV>
                <wp:extent cx="800100" cy="1600200"/>
                <wp:effectExtent l="0" t="25400" r="38100" b="25400"/>
                <wp:wrapTopAndBottom/>
                <wp:docPr id="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1600200"/>
                        </a:xfrm>
                        <a:prstGeom prst="upArrowCallout">
                          <a:avLst>
                            <a:gd name="adj1" fmla="val 25000"/>
                            <a:gd name="adj2" fmla="val 25000"/>
                            <a:gd name="adj3" fmla="val 33333"/>
                            <a:gd name="adj4" fmla="val 6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2C99A" w14:textId="77777777" w:rsidR="00054987" w:rsidRDefault="00054987">
                            <w:r>
                              <w:t>Autosign is started on keymaster while builds are created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39" type="#_x0000_t79" style="position:absolute;left:0;text-align:left;margin-left:67.05pt;margin-top:252.2pt;width:63pt;height:12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">
                <v:textbox>
                  <w:txbxContent>
                    <w:p w14:paraId="5122C99A" w14:textId="77777777" w:rsidR="00054987" w:rsidRDefault="00054987">
                      <w:r>
                        <w:t>Autosign is started on keymaster while builds are created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4448D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D9299F7" wp14:editId="06C9D04F">
                <wp:simplePos x="0" y="0"/>
                <wp:positionH relativeFrom="column">
                  <wp:posOffset>280035</wp:posOffset>
                </wp:positionH>
                <wp:positionV relativeFrom="paragraph">
                  <wp:posOffset>1488440</wp:posOffset>
                </wp:positionV>
                <wp:extent cx="914400" cy="1485900"/>
                <wp:effectExtent l="0" t="0" r="25400" b="63500"/>
                <wp:wrapTopAndBottom/>
                <wp:docPr id="1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485900"/>
                        </a:xfrm>
                        <a:prstGeom prst="downArrowCallout">
                          <a:avLst>
                            <a:gd name="adj1" fmla="val 25000"/>
                            <a:gd name="adj2" fmla="val 25000"/>
                            <a:gd name="adj3" fmla="val 30000"/>
                            <a:gd name="adj4" fmla="val 6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5B74DC" w14:textId="77777777" w:rsidR="00054987" w:rsidRDefault="00054987" w:rsidP="003F119F">
                            <w:r>
                              <w:t>Tagging ends, builds  &amp; source bundle builder triggered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0" type="#_x0000_t80" style="position:absolute;left:0;text-align:left;margin-left:22.05pt;margin-top:117.2pt;width:1in;height:117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" adj=",,17612">
                <v:textbox>
                  <w:txbxContent>
                    <w:p w14:paraId="025B74DC" w14:textId="77777777" w:rsidR="00054987" w:rsidRDefault="00054987" w:rsidP="003F119F">
                      <w:r>
                        <w:t>Tagging ends, builds  &amp; source bundle builder triggered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4448D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D4B1AA5" wp14:editId="4BB2BB6A">
                <wp:simplePos x="0" y="0"/>
                <wp:positionH relativeFrom="column">
                  <wp:posOffset>-177165</wp:posOffset>
                </wp:positionH>
                <wp:positionV relativeFrom="paragraph">
                  <wp:posOffset>3202940</wp:posOffset>
                </wp:positionV>
                <wp:extent cx="680720" cy="795020"/>
                <wp:effectExtent l="0" t="25400" r="30480" b="17780"/>
                <wp:wrapThrough wrapText="bothSides">
                  <wp:wrapPolygon edited="0">
                    <wp:start x="8060" y="-690"/>
                    <wp:lineTo x="0" y="4831"/>
                    <wp:lineTo x="0" y="21393"/>
                    <wp:lineTo x="21761" y="21393"/>
                    <wp:lineTo x="21761" y="4831"/>
                    <wp:lineTo x="13701" y="-690"/>
                    <wp:lineTo x="8060" y="-690"/>
                  </wp:wrapPolygon>
                </wp:wrapThrough>
                <wp:docPr id="12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720" cy="795020"/>
                        </a:xfrm>
                        <a:prstGeom prst="upArrowCallout">
                          <a:avLst>
                            <a:gd name="adj1" fmla="val 25000"/>
                            <a:gd name="adj2" fmla="val 25000"/>
                            <a:gd name="adj3" fmla="val 19465"/>
                            <a:gd name="adj4" fmla="val 6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391586" w14:textId="77777777" w:rsidR="00054987" w:rsidRDefault="00054987" w:rsidP="002E5D05">
                            <w:r>
                              <w:t>Tagging starts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41" type="#_x0000_t79" style="position:absolute;left:0;text-align:left;margin-left:-13.9pt;margin-top:252.2pt;width:53.6pt;height:62.6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">
                <v:textbox>
                  <w:txbxContent>
                    <w:p w14:paraId="5A391586" w14:textId="77777777" w:rsidR="00054987" w:rsidRDefault="00054987" w:rsidP="002E5D05">
                      <w:r>
                        <w:t>Tagging starts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4448D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84A8175" wp14:editId="52251A71">
                <wp:simplePos x="0" y="0"/>
                <wp:positionH relativeFrom="column">
                  <wp:posOffset>-862965</wp:posOffset>
                </wp:positionH>
                <wp:positionV relativeFrom="paragraph">
                  <wp:posOffset>1717040</wp:posOffset>
                </wp:positionV>
                <wp:extent cx="566420" cy="1252855"/>
                <wp:effectExtent l="0" t="0" r="17780" b="42545"/>
                <wp:wrapTopAndBottom/>
                <wp:docPr id="8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420" cy="1252855"/>
                        </a:xfrm>
                        <a:prstGeom prst="downArrowCallout">
                          <a:avLst>
                            <a:gd name="adj1" fmla="val 25000"/>
                            <a:gd name="adj2" fmla="val 25000"/>
                            <a:gd name="adj3" fmla="val 36865"/>
                            <a:gd name="adj4" fmla="val 6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4">
                        <w:txbxContent>
                          <w:p w14:paraId="3C5FDD47" w14:textId="77777777" w:rsidR="00054987" w:rsidRDefault="00054987">
                            <w:r>
                              <w:t>Go to build email from driver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42" type="#_x0000_t80" style="position:absolute;left:0;text-align:left;margin-left:-67.9pt;margin-top:135.2pt;width:44.6pt;height:98.6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">
                <v:textbox style="mso-next-textbox:#Text Box 14">
                  <w:txbxContent>
                    <w:p w14:paraId="3C5FDD47" w14:textId="77777777" w:rsidR="00054987" w:rsidRDefault="00054987">
                      <w:r>
                        <w:t>Go to build email from driver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E5D05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C15517F" wp14:editId="0C85ABC5">
                <wp:simplePos x="0" y="0"/>
                <wp:positionH relativeFrom="column">
                  <wp:posOffset>394335</wp:posOffset>
                </wp:positionH>
                <wp:positionV relativeFrom="paragraph">
                  <wp:posOffset>1717040</wp:posOffset>
                </wp:positionV>
                <wp:extent cx="228600" cy="228600"/>
                <wp:effectExtent l="635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linkedTxbx id="4" seq="1"/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43" type="#_x0000_t202" style="position:absolute;left:0;text-align:left;margin-left:31.05pt;margin-top:135.2pt;width:18pt;height:1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" filled="f" stroked="f">
                <v:textbox inset=",7.2pt,,7.2pt">
                  <w:txbxContent/>
                </v:textbox>
                <w10:wrap type="tight"/>
              </v:shape>
            </w:pict>
          </mc:Fallback>
        </mc:AlternateContent>
      </w:r>
    </w:p>
    <w:p w14:paraId="70AD17CA" w14:textId="47D36455" w:rsidR="00267C26" w:rsidRPr="008472E2" w:rsidRDefault="007D361B" w:rsidP="008472E2"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6778F8FF" wp14:editId="78EFD391">
                <wp:simplePos x="0" y="0"/>
                <wp:positionH relativeFrom="column">
                  <wp:posOffset>1994535</wp:posOffset>
                </wp:positionH>
                <wp:positionV relativeFrom="paragraph">
                  <wp:posOffset>3994150</wp:posOffset>
                </wp:positionV>
                <wp:extent cx="685800" cy="1485900"/>
                <wp:effectExtent l="0" t="25400" r="25400" b="38100"/>
                <wp:wrapTopAndBottom/>
                <wp:docPr id="2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1485900"/>
                        </a:xfrm>
                        <a:prstGeom prst="upArrowCallout">
                          <a:avLst>
                            <a:gd name="adj1" fmla="val 25000"/>
                            <a:gd name="adj2" fmla="val 25000"/>
                            <a:gd name="adj3" fmla="val 18750"/>
                            <a:gd name="adj4" fmla="val 6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32768D" w14:textId="23945CC9" w:rsidR="007D361B" w:rsidRDefault="007D361B" w:rsidP="007D361B">
                            <w:r>
                              <w:t>Android builds are signed and verified</w:t>
                            </w:r>
                          </w:p>
                          <w:p w14:paraId="47AA8414" w14:textId="77777777" w:rsidR="007D361B" w:rsidRDefault="007D361B" w:rsidP="007D361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4" type="#_x0000_t79" style="position:absolute;margin-left:157.05pt;margin-top:314.5pt;width:54pt;height:117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" adj=",,1869">
                <v:textbox>
                  <w:txbxContent>
                    <w:p w14:paraId="3E32768D" w14:textId="23945CC9" w:rsidR="007D361B" w:rsidRDefault="007D361B" w:rsidP="007D361B">
                      <w:r>
                        <w:t>Android builds are signed and verified</w:t>
                      </w:r>
                    </w:p>
                    <w:p w14:paraId="47AA8414" w14:textId="77777777" w:rsidR="007D361B" w:rsidRDefault="007D361B" w:rsidP="007D361B"/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6FF9F71" wp14:editId="4AFDA5AD">
                <wp:simplePos x="0" y="0"/>
                <wp:positionH relativeFrom="column">
                  <wp:posOffset>6680835</wp:posOffset>
                </wp:positionH>
                <wp:positionV relativeFrom="paragraph">
                  <wp:posOffset>2965450</wp:posOffset>
                </wp:positionV>
                <wp:extent cx="800100" cy="1600200"/>
                <wp:effectExtent l="0" t="25400" r="38100" b="25400"/>
                <wp:wrapTopAndBottom/>
                <wp:docPr id="2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1600200"/>
                        </a:xfrm>
                        <a:prstGeom prst="upArrowCallout">
                          <a:avLst>
                            <a:gd name="adj1" fmla="val 25000"/>
                            <a:gd name="adj2" fmla="val 25000"/>
                            <a:gd name="adj3" fmla="val 28571"/>
                            <a:gd name="adj4" fmla="val 6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21758" w14:textId="44E61EBA" w:rsidR="007D361B" w:rsidRDefault="007D361B" w:rsidP="007D361B">
                            <w:r>
                              <w:t>QA signs off on mobile builds</w:t>
                            </w:r>
                          </w:p>
                          <w:p w14:paraId="7E165478" w14:textId="77777777" w:rsidR="007D361B" w:rsidRDefault="007D361B" w:rsidP="007D361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5" type="#_x0000_t79" style="position:absolute;margin-left:526.05pt;margin-top:233.5pt;width:63pt;height:126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" adj=",,3086">
                <v:textbox>
                  <w:txbxContent>
                    <w:p w14:paraId="11121758" w14:textId="44E61EBA" w:rsidR="007D361B" w:rsidRDefault="007D361B" w:rsidP="007D361B">
                      <w:r>
                        <w:t>QA signs off on mobile builds</w:t>
                      </w:r>
                    </w:p>
                    <w:p w14:paraId="7E165478" w14:textId="77777777" w:rsidR="007D361B" w:rsidRDefault="007D361B" w:rsidP="007D361B"/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64236A9" wp14:editId="5369D563">
                <wp:simplePos x="0" y="0"/>
                <wp:positionH relativeFrom="column">
                  <wp:posOffset>7709535</wp:posOffset>
                </wp:positionH>
                <wp:positionV relativeFrom="paragraph">
                  <wp:posOffset>2965450</wp:posOffset>
                </wp:positionV>
                <wp:extent cx="800100" cy="2171700"/>
                <wp:effectExtent l="0" t="25400" r="38100" b="38100"/>
                <wp:wrapTopAndBottom/>
                <wp:docPr id="2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2171700"/>
                        </a:xfrm>
                        <a:prstGeom prst="upArrowCallout">
                          <a:avLst>
                            <a:gd name="adj1" fmla="val 25000"/>
                            <a:gd name="adj2" fmla="val 25000"/>
                            <a:gd name="adj3" fmla="val 28571"/>
                            <a:gd name="adj4" fmla="val 6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491CF" w14:textId="3DBB8D1A" w:rsidR="00054987" w:rsidRDefault="00054987" w:rsidP="00054987">
                            <w:r>
                              <w:t>Updates are pushed to internal mirrors &amp; QA runs automated update verification tests</w:t>
                            </w:r>
                          </w:p>
                          <w:p w14:paraId="0A1D2E3A" w14:textId="77777777" w:rsidR="00054987" w:rsidRDefault="00054987" w:rsidP="00054987"/>
                          <w:p w14:paraId="378AB15A" w14:textId="77777777" w:rsidR="00054987" w:rsidRDefault="00054987" w:rsidP="0005498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6" type="#_x0000_t79" style="position:absolute;margin-left:607.05pt;margin-top:233.5pt;width:63pt;height:171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" adj=",,2274">
                <v:textbox>
                  <w:txbxContent>
                    <w:p w14:paraId="6EF491CF" w14:textId="3DBB8D1A" w:rsidR="00054987" w:rsidRDefault="00054987" w:rsidP="00054987">
                      <w:r>
                        <w:t>Updates are pushed to internal mirrors &amp; QA runs automated update verification tests</w:t>
                      </w:r>
                    </w:p>
                    <w:p w14:paraId="0A1D2E3A" w14:textId="77777777" w:rsidR="00054987" w:rsidRDefault="00054987" w:rsidP="00054987"/>
                    <w:p w14:paraId="378AB15A" w14:textId="77777777" w:rsidR="00054987" w:rsidRDefault="00054987" w:rsidP="00054987"/>
                  </w:txbxContent>
                </v:textbox>
                <w10:wrap type="topAndBottom"/>
              </v:shape>
            </w:pict>
          </mc:Fallback>
        </mc:AlternateContent>
      </w:r>
    </w:p>
    <w:sectPr w:rsidR="00267C26" w:rsidRPr="008472E2">
      <w:pgSz w:w="15840" w:h="12240" w:orient="landscape" w:code="1"/>
      <w:pgMar w:top="1800" w:right="1440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D56EE"/>
    <w:multiLevelType w:val="hybridMultilevel"/>
    <w:tmpl w:val="811693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D05"/>
    <w:rsid w:val="00054987"/>
    <w:rsid w:val="0006671D"/>
    <w:rsid w:val="00080DAF"/>
    <w:rsid w:val="001411D0"/>
    <w:rsid w:val="00171539"/>
    <w:rsid w:val="00200BBD"/>
    <w:rsid w:val="00267C26"/>
    <w:rsid w:val="00275D18"/>
    <w:rsid w:val="002E5D05"/>
    <w:rsid w:val="003F119F"/>
    <w:rsid w:val="0058381D"/>
    <w:rsid w:val="00681D08"/>
    <w:rsid w:val="006D7CCB"/>
    <w:rsid w:val="007D361B"/>
    <w:rsid w:val="0084448D"/>
    <w:rsid w:val="008472E2"/>
    <w:rsid w:val="0087464E"/>
    <w:rsid w:val="008F1222"/>
    <w:rsid w:val="009473FF"/>
    <w:rsid w:val="00A935C4"/>
    <w:rsid w:val="00CB49BD"/>
    <w:rsid w:val="00DC1420"/>
    <w:rsid w:val="00E6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1"/>
    <o:shapelayout v:ext="edit">
      <o:idmap v:ext="edit" data="1"/>
    </o:shapelayout>
  </w:shapeDefaults>
  <w:decimalSymbol w:val="."/>
  <w:listSeparator w:val=","/>
  <w14:docId w14:val="0F9080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987"/>
    <w:pPr>
      <w:spacing w:after="1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  <w:sz w:val="72"/>
    </w:rPr>
  </w:style>
  <w:style w:type="paragraph" w:styleId="BalloonText">
    <w:name w:val="Balloon Text"/>
    <w:basedOn w:val="Normal"/>
    <w:semiHidden/>
    <w:rsid w:val="008746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987"/>
    <w:pPr>
      <w:spacing w:after="1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  <w:sz w:val="72"/>
    </w:rPr>
  </w:style>
  <w:style w:type="paragraph" w:styleId="BalloonText">
    <w:name w:val="Balloon Text"/>
    <w:basedOn w:val="Normal"/>
    <w:semiHidden/>
    <w:rsid w:val="008746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private:var:folders:1t:1tsYbswlELK9McpoSspInk+++TM:-Tmp-:TC3000208899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3E207F4-74AC-4D6A-85D9-EE13C000CD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592E8B4-DC01-A442-A230-167734990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TC300020889990</Template>
  <TotalTime>31</TotalTime>
  <Pages>1</Pages>
  <Words>3</Words>
  <Characters>20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Timeline Document</vt:lpstr>
    </vt:vector>
  </TitlesOfParts>
  <Manager/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Blakk</dc:creator>
  <cp:keywords/>
  <dc:description/>
  <cp:lastModifiedBy>Lukas Blakk</cp:lastModifiedBy>
  <cp:revision>13</cp:revision>
  <cp:lastPrinted>2001-05-29T20:59:00Z</cp:lastPrinted>
  <dcterms:created xsi:type="dcterms:W3CDTF">2011-10-13T21:14:00Z</dcterms:created>
  <dcterms:modified xsi:type="dcterms:W3CDTF">2011-10-13T22:10:00Z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TC300020889990</vt:lpwstr>
  </property>
</Properties>
</file>